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1\{vi} REM SSBB FOR TS 2068\#020\#000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 9 INK 7: PAPER 1: CLS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10 LET DEBUG=0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11 GO SUB 9700: CLS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12 LET ING=1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15 GO SUB 9800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16 RANDOMIZE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18 LET OUTS=0: GO SUB UDOUT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20 GO SUB 1000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25 IF ING&gt;=9 AND HV=2 AND T(1)&gt;T(2) THEN GO TO 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30 IF OUTS&lt;3 THEN GO TO 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31 IF L(HV,9)&lt;300 THEN : LET HP=HVP: LET HVP=HV : GO SUB 3200: LET HVP=HP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33 FOR I=1 TO 3: LET R(I)=0: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35 IF HV=1 THEN LET ING=ING+1 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38 IF HV=2 AND ING &gt; 9 AND T(1)&lt;&gt;T(2) THEN GO TO 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39 IF ING=9 AND HV=2 AND T(1)&gt;T(2) THEN GO TO 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40 IF ING&gt;9 AND HV=1 AND T(1)&lt;&gt;T(2) THEN GO TO 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45 IF HV=2 THEN LET HV=1: LET HVP=2: GO SUB 2030: GO TO 18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47 IF HV=1 THEN LET HV=2: LET HVP=1: GO SUB 2030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49 PAPER 1: INK 7: PRINT AT 3,14;ING: PAPER 7: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50 GO TO 18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60 IF AL=1 THEN LET Q$="(AL)": LET V$="(NL)"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61 IF AL=2 THEN LET Q$="(NL)": LET V$="(AL)"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62 LET M$="          FINAL SCORE:"+F$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63 LET M$=M$+"          HOME    "+Q$+" : "+STR$ T(1)+F$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64 LET M$=M$+"          VISITOR "+V$+" : "+STR$ T(2)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65 LET M$=M$+F$+F$+"     PRESS ENTER TO QUIT"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70 GO SUB DSPMSG: INPUT 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 99 STOP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100\{vi} REM DICE\#020\#000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101 LET D1=RND*6: LET D1=INT D1 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102 LET D2=RND*6: LET D2=INT D2 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103 LET D3=RND*6: LET D3=INT D3 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104 LET ROLL=10*X(D1)+Y(D2)+Z(D3)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105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110\{vi} REM UDBASE\#020\#000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112 PAPER 0 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114 LET PNUM=R(1): GO SUB GTNAME: PRINT AT 6,9;Z$(1 TO 23): PRINT AT 6,9;N$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116 LET PNUM=R(2): GO SUB GTNAME: PRINT AT 7,9;Z$(1 TO 23): PRINT AT 7,9;N$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118 LET PNUM=R(3): GO SUB GTNAME: PRINT AT 8,9;Z$(1 TO 23): PRINT AT 8,9;N$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120 INK 7-(R(1)&gt;0): PRINT AT 7,2;"\b";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122 INK 7-(R(2)&gt;0): PRINT AT 6,1;"\b";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124 INK 7-(R(3)&gt;0): PRINT AT 7,0;"\b";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126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130\{vi} REM add1\#020\#000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131 LET S(HV,ING)=S(HV,ING)+1: LET T(HV)=T(HV)+1: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135\{vi} REM GTNAME\#020\#000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136 IF PNUM=0 THEN LET N$="":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137 RESTORE 9000+PNUM: READ N$,H$(1)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139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140\{vi} REM UDSCORE\#020\#000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141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143 IF HV=2 THEN PRINT AT 1,(2+(3*(ING-1)));S(2,ING)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145 IF HV=1 THEN PRINT AT 2,(2+(3*(ING-1)));S(1,ING)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147 REM LET HS=0: LET VS=0: FOR I = 1 TO ING: LET HS=HS+S(1,I): LET VS=VS+S(2,I) 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148 PRINT AT 1,29;T(2): PRINT AT 2,29;T(1)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 xml:space="preserve"> 149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160\{vi} REM UDHV\#020\#000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161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162 IF HV=1 THEN PRINT AT 1,0;"V": PAPER 7: INK 0: PRINT AT 2,0;"H"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163 IF HV=2 THEN PRINT AT 2,0;"H": PAPER 7: INK 0: PRINT AT 1,0;"V"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165\{vi} REM UDOUT\#020\#000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166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167 PRINT AT 3,23;OUTS;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169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170\{vi} REM DSPMSG\#020\#000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171 PAPER 7: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172 FOR I=13 TO 21: PRINT AT I,0;Z$: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173 PRINT AT 14,0;M$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179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180\{vi} REM  \#020\#000\#020\#001GTPNAME\#020\#000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185 IF PNUM=0 THEN LET N$="":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187 RESTORE 9300+PNUM: READ N$, H$(1)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189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200\{vi} REM STEAL 2\#020\#000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202 IF R(1)=0 OR R(2)&gt;0 THEN LET M$="CAN NOT STEAL SECOND":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204 LET PNUM=R(1):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206 RESTORE 9250+VAL (H$(1,2)): READ S$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208 GO SUB DICE: LET S$=S$(ROLL-9)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210 LET BASE=2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212 IF S$="X" OR S$="P" THEN GO SUB 300: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214 IF S$=" " OR S$="=" OR S$="E" THEN GO SUB 305: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216 IF S$="B" THEN GO SUB BALK: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229 INPUT P$: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230\{vi} REM STEAL 3\#020\#000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232 IF R(2)=0 OR R(3)&gt;0 THEN LET M$="CAN NOT STEAL THIRD":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234 LET PNUM=R(2):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236 RESTORE 9260+VAL (H$(1,2)): READ S$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238 GO SUB DICE: LET S$=S$(ROLL-9)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240 LET BASE=3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242 IF S$="X" OR S$="P" THEN GO SUB 300: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244 IF S$=" " OR S$="=" OR S$="E" THEN GO SUB 305: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246 IF S$="B" THEN GO SUB BALK: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249 INPUT P$: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250\{vi} REM STL H\#020\#000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252 IF R(3)=0 THEN LET M$="CAN NOT STEAL HOME":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254 LET PNUM=R(3):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256 RESTORE 9270+VAL (H$(1,2)): READ S$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258 GO SUB DICE: LET S$=S$(ROLL-9)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260 LET BASE=4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262 IF S$="X" OR S$="P" THEN GO SUB 300: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264 IF S$=" " OR S$="=" OR S$="E" THEN GO SUB 305: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266 IF S$="B" THEN GO SUB BALK: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269 INPUT P$: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300\{vi} REM STLX\#020\#000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301 IF S$="X" THEN LET M$="Runner is trying TO steal"+f$+"here's the throw, runner is"+F$+"OUT"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302 IF s$="P" THEN LET M$="Runner takes off, and is picked off"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303 LET OUTS=OUTS+1: LET R(BASE-1)=0 : GO SUB UDBASE : GO SUB UDOUT: IF OUTS&gt;=3 THEN LET M$=M$+F$+F$+"3 out, that ends the inning"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305\{vi} REM STEAL SAFE\#020\#000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 xml:space="preserve"> 306 IF BASE&lt;4 THEN LET R(BASE)=R(BASE-1)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307 LET R(BASE-1)=0 : GO SUB UDBASE: IF BASE=4 THEN GO SUB ADD1: GO SUB UDSCORE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308 LET M$="Runner Is trying to steal"+F$+"here's the throw, runner is"+F$+"SAFE"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310 IF S$&lt;&gt;"="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312 LET M$=M$+F$+F$+"And the ball bounds away,"+F$+"runners advance an extra base"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314 IF R(3)&gt;0 THEN GO SUB ADD1: GO SUB UDSCORE: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316 LET R(3)=R(2):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317 PAUSE 60: GO SUB UDBASE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329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330\{vi} REM BALK\#020\#000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331 IF R(3)&gt;0 THEN GO SUB ADD1: GO SUB UDSCORE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332 LET R(3)=R(2): LET R(2)=R(1): LET R(1)=0: GO SUB UDBASE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333 LET  M$="Runner on 1st is trying to steal, the pitcher BALKS, all runners advance 1 base"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 334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1000\{vi} REM play\#020\#000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1005 LET OK=1: LET TK=0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1010 LET B(HV)=B(HV)+1: IF B(HV)&gt;9 THEN LET B(HV)=1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1015 GO SUB 8060: GO SUB 8070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1020 IF OUTS&gt;=3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1022 IF ING&gt;=9 AND HV=1 AND T(1)&gt;T(2)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1025 INPUT "S,B,2,3,H,P,I,A,U,D,M,Q:";A$: LET M$="":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1026 IF A$="" THEN GO TO 1025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1028 IF A$="Q" OR A$="q" THEN STOP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1029 IF A$="B" OR A$="b" THEN GO SUB 3000: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1030 IF A$="S" OR A$="s" THEN GO SUB 2000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1031 IF A$="2" THEN GO SUB 200: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1032 IF A$="3" THEN GO SUB 230: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1033 IF A$="H" OR A$="h" THEN GO SUB 250: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1034 IF A$="P" OR A$="p" THEN LET HVP=0: GO SUB 3200: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1036 IF A$="I" OR A$="i" THEN LET R$="B": GO SUB 8420: GO SUB DSPMSG: GO SUB 2030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1037 IF A$="A" OR A$="a" OR A$="u" OR A$="U" THEN GO SUB 4000: IF OK=1 THEN GO SUB DSPMSG: GO SUB 2030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1038 IF (A$="A" OR A$="a" OR A$="u" OR A$="U") AND OK=0 THEN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1039 IF A$="D" OR A$="d" THEN GO SUB 1100: GO SUB 3000 : LET HV=HH 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1070 IF A$="m" OR A$="M" THEN GO SUB 6000: GO TO 1020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1080 IF OUTS&gt;=3 THEN INPUT P$: LET M$="":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1099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1100\{vi} REM TEMP SWAP HV\#020\#000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1105 LET HH=HV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1110 IF HV=1 THEN LET HV=2: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1115 IF HV=2 THEN LET HV=1: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1119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2000\{vi} REM PITCH BAT\#020\#000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2001 LET R$=""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2002 GO SUB DICE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2005 LET R$=K$(ROLL-9): IF debug=1 THEN PRINT AT 20,25;ROLL;" ";R$;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2006 IF TK=1 AND (ROLL=35 OR ROLL=36) THEN LET R$="K"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2007 IF R$="#" THEN GO SUB 4500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2008 IF R$="X" THEN GO SUB DICE: LET R$=X$(ROLL-9)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2009 IF R$&lt;&gt;" " THEN GO TO 2025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2010 GO SUB DICE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2020 LET R$=B$(PH,ROLL-9): IF debug=1 THEN PRINT AT 21,27;ROLL;: PRINT AT 21,29;R$;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2025 GO SUB 8100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2030 GO SUB UDOUT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2031 GO SUB UDBASE 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2032 GO SUB UDHV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2045 GO SUB UDSCORE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2055 PAPER 7: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2199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3000\{vi} REM LINE UP\#020\#000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3005 LET MIN=10: IF ING=0 THEN LET MIN=1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3006 LET CK=0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3010 PAPER 1: INK 7: CLS : PAPER 7: INK 0: PRINT AT 1,0;z$: PRINT AT 12,0;z$;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3012 LET T$="HOME" : IF HV=2 THEN LET T$="VISTOR"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3015 PRINT AT 1,4;T$;" LINE UP": PRINT AT 1,20;"DEF RATE: ";D(HV,10);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3016 PRINT AT 12,4;"BENCH":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3017 LET T$=""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3020 FOR I = 1 TO 16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3025 LET PN=L(HV,I)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3030 PRINT AT 1+I+((I&gt;9)*2),0;I;"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3035 GO SUB 7000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3038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3040 PAPER 7: INK 0: PRINT AT 1,30;D(HV,10);: INK 1: PAPER 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3045 INPUT "# FROM LINEUP (Quit=0) : ";Z1 : IF Z1 &lt;0 OR Z1 &gt; 9 THEN GO TO 3045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3046 IF Z1=0 THEN GO SUB CKPOS: IF OK=1 THEN GO TO 3096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3047 IF Z1=0 THEN GO TO 3040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3049 PAPER 1: PRINT AT 21,0;Z$;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3050 INK 0: PAPER 7: PRINT AT Z1+1,0;"&gt;&gt;";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3052 INPUT "REPLACE WITH #(99=CHANGE POS)";Z2: IF Z2=0 THEN GO TO 3096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3054 IF z2=99 THEN GO SUB SWPOS: GO TO 3040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3056 IF Z2&lt;MIN OR Z2&gt;16 THEN GO TO 3055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3057 IF L(HV,Z2)&lt;0 THEN PRINT AT 20,0;"PLAYER NOT AVAILABLE": GO TO 3055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3060 PRINT AT Z2+1+((Z2&gt;9)*2),0;"&gt;&gt;";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3065 INPUT "CONFIRM SWICTH (Y/N): ";P$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3068 IF P$="N" OR P$="n" THEN GO SUB 3100: GO TO 3040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3070 IF P$="Y" OR P$="y" THEN LET CK=1: GO SUB 7100 : GO TO 3040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3096 IF A$="d" OR A$="D" THEN LET HV=HH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3097 IF ING&gt;0 THEN GO SUB 9800: GO SUB UDHV: GO SUB 8020: GO SUB UDBASE: GO SUB 8060 : GO SUB 8070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3099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3100\{vi} REM NO SWAP\#020\#000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3105 INK 7: PAPER 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3110 PRINT AT Z1+1,0;Z1;"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3115 PRINT AT Z2+1+(Z2&gt;9)*2,0;Z2;"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3119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3200\{vi} REM PITCHER SELCTION\#020\#000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3201 IF HVP=0 AND HV=1 THEN LET HVP=2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3202 IF HVP=0 THEN LET HVP=1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3205 LET MIN=6: LET MAX=9: IF ING=0 THEN LET MIN=1: LET MAX=5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3210 PAPER 1: CLS : PAPER 7 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3212 PRINT AT 1,0;Z$: PRINT AT 1,3;"STARTERS": PRINT AT 8,0;Z$: PRINT AT 8,3;"RELIEVERS"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3215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3220 FOR I=1 TO 9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3225 LET PN =P(HVP,I)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3228 IF PN=B(HVP+2) THEN LET Z1=I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3230 PRINT AT 1+I+((I&gt;5)*2),0;I;"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3235 GO SUB 7300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3238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3245 INPUT "NEW PITCHER? ("+STR$ (MIN)+"-"+STR$ (MAX)+" Quit=0):";Z2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3246 PRINT AT 20,0;Z$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3248 IF Z2=0 THEN GO SUB 3096: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3249 IF Z2&lt;MIN OR Z2&gt;MAX THEN GO TO 3245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3250 IF P(HVP,Z2)&lt;0 OR Z1=Z2 THEN PRINT AT 20,0;"PITCHER NOT AVAILABLE";: GO TO 3245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3255 INK 0: PAPER 7: PRINT AT (Z2+1)+(Z2&gt;5)*2,0;"&gt;&gt;";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3260 INPUT "CONFIRM CHANGE (Y/N) : ";P$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3270 IF P$="Y" OR P$="y" THEN GO SUB 7150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3375 GO TO 3245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4000\{vi} REM 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4001 LET OK=1: LET TK=0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4002 IF A$="A" OR A$="a" THEN GO SUB 4225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4002 IF A$="U" OR A$="u" AND r(3)=0 THEN LET OK=0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4003 IF OK=0 AND (A$="a" OR A$="A") THEN LET M$="You can't sac bunt":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4004 IF OK=0 AND (A$="U" OR A$="u") THEN LET M$="You can't suicide squeeze":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4010 IF A$="A" OR A$="a" THEN LET BUNT=9231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4015 IF A$="U" OR A$="u" THEN LET BUNT=9236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4020 LET PNUM=L(HV,B(HV)):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4025 IF H$(1,3)="B" THEN LET BUNT=BUNT+1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4030 RESTORE BUNT : READ Q$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4035 GO SUB DICE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4037 LET R$=Q$(ROLL-9)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4038 IF R$&lt;&gt;"2" AND R$&lt;&gt;" " THEN LET TK=0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4040 IF R$="S" THEN GO SUB 4200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4041 IF R$="1" THEN GO SUB 8500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4042 IF R$="E" THEN GO SUB 8500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4043 IF R$="F" THEN GO SUB 4210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4044 IF R$="G" THEN LET OUTS=OUTS+1: LET M$=M$+" and grounds out": GO SUB 8610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4045 IF R$="2" THEN GO SUB 4300 : IF I$="Y" THEN GO TO 4035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4046 IF R$="P" THEN GO SUB 8600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4047 IF R$=" " THEN GO SUB 4250 : IF I$="Y" THEN GO TO 4035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4048 IF TK=1 THEN LET OK=0: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4050 LET M$="The batter bunts,"+F$+M$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4099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4200\{vi} REM S 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4202 LET OUTS=OUTS+1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4204 IF OUTS&gt;=3 THEN LET M$="and is OUT AT first"+F$+"3 outs, ends the inning":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4205 IF R(3)=0 THEN LET R(3)=R(2):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4206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4206 LET M$="OUT at first runners on"+F$+"first &amp; second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4210\{vi} REM F 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4211 LET OUTS=OUTS+1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4212 LET M$="He pops out, runners hold"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4213 IF OUTS&gt;=3 THEN LET M$=M$+F$+"3 outs, that ends the inning"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4214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4225\{vi} REM ver sacbunt\#020\#000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4226 IF R(1)=0 AND R(2)=0 THEN LET OK=0: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4227 IF R(1)=0 AND R(2)&gt;0 AND R(3)&gt;0 THEN LET OK=0: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4228 IF R(1)&gt;0 AND R(2)&gt;0 AND R(3)&gt;0 THEN LET OK=0: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4229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4250\{vi} REM BLANK\#020\#000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4252 LET I$="N"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4253 IF TK=1 THEN GO SUB 8400: LET OUTS=OUTS+1: IF OUTS&gt;=3 THEN LET M$=M$+F$+"3 outs, that ends the inning": GO SUB UDOUT: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4254 IF TK=1 THEN GO SUB DSPMSG : GO SUB UDOUT: INPUT O$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4260 LET M$="Missed bunt on squeeze": GO SUB DSPMSG : INPUT "PRESS ENTER";o$: GO SUB 250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4268 INPUT O$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4270 IF OUTS&gt;=3 THEN LET M$=M$+F$+"3 outs, that ends the inning":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4275 GO SUB 4310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4299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4300\{vi} REM 2k\#020\#000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4302 LET I$="N"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4305 IF TK=1 THEN GO SUB 8400: LET OUTS=OUTS+1: IF OUTS&gt;=3 THEN LET M$=m$+f$+"3 Outs, that ends the inning"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4306 IF TK=1 THEN LET TK=0: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4310 LET TK=1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4320 INPUT "Two fouls, bunt again? (Y/N)";I$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4330 IF I$="y" THEN LET I$="Y"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4499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4500\{vi} REM DEF OUT\#020\#000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4505 LET DF=D(1,10): LET R=ROLL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4510 IF HV=1 THEN LET DF=D(2,10)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4515 LET R$="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4520 IF (DF&gt;=0 AND DF&lt;=9) AND R=10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4521 IF (DF&gt;=10 AND DF&lt;=13) AND R=11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4522 IF (DF&gt;=14 AND DF&lt;=18) AND R=12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4523 IF (DF&gt;=19 AND DF&lt;=22) AND R=13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4524 IF (DF&gt;=23 AND DF&lt;=27) AND R=14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4525 IF (DF&gt;=28 AND DF&lt;=31) AND (R=11 OR R=12)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4526 IF (DF&gt;=32 AND DF&lt;=36) AND (R=11 OR R=13)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4527 IF (DF&gt;=37 AND DF&lt;=40) AND (R=12 OR R=13)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4528 IF (DF&gt;=41 AND DF&lt;=45) AND (R=12 OR R=14)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4529 IF (DF&gt;=46 AND DF&lt;=49) AND (R=13 OR R=14)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4530 IF (DF&gt;=50 AND DF&lt;=54) AND (R=11 OR R=12 OR R=13)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4531 IF (DF&gt;=55 AND DF&lt;=58) AND (R=11 OR R=12 OR R=14)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4532 IF (DF&gt;=59 AND DF&lt;=63) AND (R=11 OR R=13 OR R=14)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4533 IF (DF&gt;=64 AND DF&lt;=67) AND (R=12 OR R=13 OR R=14)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4534 IF (DF&gt;=68 AND DF&lt;=72) AND (R=12 OR R=14 OR R=15)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4535 IF (DF&gt;=73 AND DF&lt;=76) AND (R=13 OR R=14 OR R=15)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4536 IF (DF&gt;=77 AND DF&lt;=81) AND (R=10 OR R=12 OR R=14 OR R=15)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4537 IF (DF&gt;=82 AND DF&lt;=85) AND (R=11 OR R=12 OR R=14 OR R=15) THEN LET R$="G"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4539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6000\{vi} REM MENU\#020\#000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6005 LET M$="S: BATTER SWINGS   I: INT. WALK"+F$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6008 LET M$=M$+"B: BATTING LINEUP  D: DEF LINEUP"+F$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6010 LET M$=M$+"2: STEAL 2ND       M: MENU"+F$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6015 LET M$=M$+"3: STEAL 3RD       Q: QUIT"+F$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6020 LET M$=M$+"H: STEAL HOME"+F$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6023 LET M$=M$+"P: PITCHER CHANGE"+F$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6025 LET M$=M$+"A: SAC. BUNT"+F$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6030 LET M$=M$+"U: SUCICDE SQUEEZE"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6080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6090 RETURN  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7000\{vi} REM LINE UP PASS PN\#020\#000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7005 IF PN&lt;0 THEN INK 0: LET PN=PN*-1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7010 LET PNUM=PN: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7011 IF I&lt;10 THEN PRINT TAB 2;L$(HV,I);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7012 IF ING=0 OR A$="d" OR A$="D" THEN GO TO 7015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7013 IF L(HV,B(HV))=PN THEN PRINT TAB 3;"*";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7015 PRINT TAB 4; N$;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7016 IF PNUM&gt;300 THEN PRINT TAB 26;"P";: GO TO 7055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7017 PRINT TAB 22; H$(1,1);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7018 PRINT TAB 23; H$(1,2);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7020 PRINT TAB 24; H$(1,3);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7030 FOR J=4 TO 20 STEP 4 :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7031 IF H$(1,J TO J+1)="CF" THEN PRINT TAB 25+(J/4);"\c"; : GO TO 7050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7032 IF H$(1,J TO J+1)="OF" THEN PRINT TAB 25+(J/4);"\o"; : GO TO 7050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7040 PRINT TAB 25+(J/4);H$(1,J);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7050 NEXT 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7055 PRINT : INK 7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7059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7060\{vi} REM SWAP BASES\#020\#000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7061 FOR C=1 TO 3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7062 IF R(C)=HOLD THEN LET R(C)=PNUM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7063 NEXT 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7064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7100\{vi} REM SWAP PLRS\#020\#000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7103 LET OK=1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7105 IF Z2&gt;9 THEN LET T$=L$(HV,Z1): LET PNUM=L(HV,Z2): GO SUB GTNAME: GO SUB PLPOS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7106 IF OK=0 THEN GO TO 7120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7110 LET HOLD=L(HV,Z1): LET L(HV,Z1)=L(HV,Z2): IF Z1=9 THEN LET HOLD=L(HV,Z2)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7111 IF Z2&lt;10 THEN LET U$=L$(HV,Z1): LET L$(HV,Z1)=L$(HV,Z2): LET L$(HV,Z2)=U$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7112 IF ING&gt;0 THEN LET L(HV,Z2)=HOLD*-1: GO SUB 7060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7114 IF ING=0 THEN LET L(HV,Z2)=HOLD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7118 IF Z2&gt;9 THEN LET HOLD=D(HV,Z1): LET HOLD=DFRAT-HOLD: LET D(HV,10)=D(HV,10)+HOLD: LET D(HV,Z1)=DFRAT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7120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7130 PRINT AT Z1+1,0;Z1;: LET PN=L(HV,Z1): LET I=Z1: GO SUB 7000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7140 PRINT AT Z2+1+((Z2&gt;9)*2),0;Z2;: LET PN=l(HV,Z2): LET I=Z2: GO SUB 7000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7149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7150\{vi} REM SWAP PITCH\#020\#000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7160 IF ING&gt;0 THEN LET P(HVP,Z1)=-1*P(HVP,Z1)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7170 LET B(HVP+2)=P(HVP,Z2)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7172 LET L(HVP,9)=P(HVP,z2)+300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7175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7180 PRINT AT Z2+1+(Z2&gt;5)*2,0;Z2;" *";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7190 PRINT AT (Z1+1)+(Z1&gt;5)*2,0;Z1;" 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7192 IF ING&gt;0 THEN LET PN=P(HVP,Z1): GO SUB 7300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7195 LET Z1=Z2: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7199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7200\{vi} REM SWPOS\#020\#000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7201 LET C$=L$(HV,Z1):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7202 INPUT "ENTER NEW POSITION:             (C,1,2,S,3,L,CF,R,P,PH) : ";P$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7203 LET PNUM=L(HV,Z1):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7204 PRINT AT 21,0;Z$;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7210 LET T$=P$: GO SUB PLPOS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7218 IF OK=0 THEN GO TO 7202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7220 IF P$="r" THEN LET L$(HV,Z1)="\r"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7221 IF P$="cf" THEN LET L$(HV,Z1)="\c"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7222 IF P$="l" THEN LET L$(HV,Z1)="\l"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7223 IF P$="c" THEN LET L$(HV,Z1)="C"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7224 IF P$="s" THEN LET L$(HV,Z1)="S"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7225 IF P$="p" THEN LET L$(HV,Z1)="P"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7226 IF CODE (P$(1)) &lt; 52 THEN LET L$(HV,Z1)=P$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7230 PRINT AT Z1+1+((Z1&gt;9)*2),0;Z1;" ";L$(HV,Z1);"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7235 LET HOLD=D(HV,Z1): LET HOLD=DFRAT-HOLD: LET D(HV,10)=D(HV,10)+HOLD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7237 LET D(HV,Z1)=DFRAT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7299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7300\{vi} REM PRINT PITCHER\#020\#000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7302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7305 IF PN&lt;0 THEN INK 0: LET PN=PN*-1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7310 LET PNUM=PN : GO SUB GTPNAME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7323 IF B(HVP+2)=PN THEN PRINT TAB 2;"*";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7325 PRINT TAB 3;N$;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7330 PRINT TAB 22;H$(1,1);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7335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7399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7400\{vi} REM CKPOS\#020\#000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7405 LET OK=1: IF CK=0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7410 LET J=0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7411 LET J=J+1: LET K=J+1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7412 IF J&gt;8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7415 LET C$=L$(HV,J)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7420 IF C$=L$(HV,K) THEN LET OK=0: PAPER 1: INK 7: PRINT AT 21,0;"TWO PLAYERS HAVE SAVE POSITION";: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7422 LET K=K+1 : IF K&gt;9 THEN GO TO 7411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7425 GO TO 7415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7450\{vi} REM PLPOS PASS IN T$\#020\#000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7455 LET OK=0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7460 IF T$="\c" THEN LET T$="cf"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7461 IF T$="\r" THEN LET T$="r"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7462 IF T$="\l" THEN LET T$="l"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7465 FOR J=4 TO 20 STEP 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7468 IF (T$="cf" OR T$="CF") AND H$(1,J TO J+1)="CF" THEN LET OK=J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7470 IF (T$="c" OR T$="C") AND H$(1,J TO J+1)="C " THEN LET OK=J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7471 IF (T$(1)&lt;&gt;"c" AND T$&lt;&gt;"C") AND T$(1)=H$(1,J) THEN LET OK=J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7472 IF (T$(1)="l" OR T$="r" OR T$="L" OR T$="R") AND H$(1,J)="O" THEN LET OK=J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7473 IF (T$="s" OR T$="S") AND H$(1,J)="S" THEN LET OK=J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7480 NEXT J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7485 IF OK&gt;0 THEN LET DFRAT=VAL H$(1,OK+2 TO OK+3): LET OK=1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7490 IF OK=0 AND Z1&lt;&gt;9 THEN PRINT AT 20,0;"Not rated for that position    ": PRINT AT 21,0;"Defensive rating set to -5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7495 IF OK=0 THEN LET OK=-1 : LET DFRAT=0: IF Z1&lt;&gt;9 THEN LET DFRAT=-5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7499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8020\{vi} REM LIST ING SCORES\#020\#000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8021 PAPER 1: INK 7: LET HS=0: LET VS=0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8022 FOR I= 1 TO ING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8023 PRINT AT 1,(2+(3*(I-1)));S(2,I)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8024 IF I&lt;ING OR HV=1 THEN  PRINT AT 2,(2+(3*(I-1)));S(1,I)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8025 LET HS=HS+S(1,I): LET VS=VS+S(2,I)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8026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8027 PRINT AT 1,29;VS: PRINT AT 2,29;HS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8029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8060\{vi} REM NOW BATG\#020\#000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8061 PAPER 0: INK 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8062 LET PNUM=L(HV,B(HV)):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8063 IF PNUM&lt;299 THEN RESTORE 9100+L(HV,B(HV))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8064 IF PNUM&gt;299 THEN RESTORE 9199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8065 READ B$(1),B$(2)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8066 PRINT AT 10,9;Z$(1 TO 23): PRINT AT 10,9;N$;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8069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8070\{vi} REM NOW PITCH\#020\#000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8075 LET PHV=3 : IF HV=1 THEN LET PHV=4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8085 LET PNUM=B(PHV): GO SUB GTPNAME: RESTORE 9400+PNUM: READ K$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8086 LET K$="######"+K$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8090 PRINT AT 12,9;Z$(1 TO 23): PRINT AT 12,9;N$;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8093 LET PH=2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8095 IF H$(1,1)="L" THEN LET PH=1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8099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8100\{vi} REM RSLT OF BATR\#020\#000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8101 LET M$=""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8102 IF DEBUG=1 THEN INPUT R$: REM TESTING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8105 IF R$="F" OR R$="K" OR R$="G" OR R$="P" OR R$="S" OR R$="V" OR R$="/" OR R$="N" OR R$="V" OR R$="N" THEN LET OUTS=OUTS+1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8108 IF R$="F" OR R$="S" OR R$="N" OR R$="V" THEN GO SUB 8405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8109 IF R$="K" THEN GO SUB 8400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8110 IF R$="G" OR R$="P" OR R$="/" THEN LET M$="Fielders Choice batter out"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8120 IF OUTS&gt;=3 THEN LET M$=M$ + F$+"3 outs, That ends the inning":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8121 IF R$="G" THEN GO SUB 8610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8122 IF R$="P" THEN GO SUB 8600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8123 IF R$="/" THEN GO SUB 8620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8124 IF R$="S" THEN GO SUB 8625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8130 IF R$="1" OR R$="E" THEN GO SUB 8500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8131 IF R$="+" THEN GO SUB 8510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8132 IF R$="A" THEN GO SUB 8520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8133 IF R$="2" OR R$="*" THEN GO SUB 8530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8134 IF R$="3" OR R$="4" THEN GO SUB 8540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8135 IF R$="B" OR R$="H" THEN GO SUB 8420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8136 IF R$="W" OR R$="Q" OR R$="L" THEN GO SUB 8440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8137 IF R$="$" THEN GO SUB 8730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8138 IF R$="D" THEN GO SUB 8740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8139 IF R$="V" THEN GO SUB 8750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8140 IF R$="C" THEN GO SUB 8760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8142 IF R$="N" THEN GO SUB 8770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8145 IF outs&gt;= 3 THEN LET m$=m$+F$+"3 outs, that ends the inning"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8150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8299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8400\{vi} REM K\#020\#000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8402 LET M$="Strike Three!!!, batter is out"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8404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8405\{vi} REM F OUT\#020\#000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8407 LET M$="Fly ball caught, batter is OUT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8409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8420\{vi} REM BB/HBB\#020\#000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8421 IF R$="B" THEN LET M$="BALL FOUR, HE WALKED HIM"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8423 IF R$="H" THEN LET M$="OUCH, HE HIT HIM WITH THE PITCH"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8425 IF R(3)&gt;0 AND R(2)&gt;0 AND R(1)&gt;0 THEN GO SUB ADD1: LET R(3)=R(2): LET R(2)=R(1): GO TO 8430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8427 IF R(2)&gt;0 AND R(1)&gt;0 THEN LET R(3)=R(2): LET R(2)=R(1): GO TO 8430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8429 IF R(1)&gt;0 THEN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8430 LET R(1)=L(HV,B(HV))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8430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8440\{vi} REM XCHART\#020\#000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8442 LET R$=X$(ROLL-9)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8443 IF R$="W" THEN LET M$="WILD PITCH"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8444 IF r$="Q" THEN LET M$="PASSED BALL"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8445 IF R$="L" THEN LET M$="PITCHER BALKS"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8448 LET R$=R$+", all runner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8450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8455 LET R(3)=R(2):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8460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8470 LET B(HV)=B(HV)-1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8499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8500\{vi} REM 1\#020\#000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8501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8502 IF R(2)&gt;0 THEN LET R(3)=R(2):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8503 IF R(1)&gt;0 THEN LET R(2)=R(1)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8504 LET R(1)=L(HV,B(HV)): LET M$="Single, all runners advance one base"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8505 IF R$="E" THEN LET M$="Safe on ERROR, runners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8510\{vi} REM +\#020\#000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8511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8512 IF R(2)&gt;0 THEN GO SUB ADD1: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8513 IF R(1)&gt;0 THEN LET R(2)=R(1)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8514 LET R(1)=L(HV,B(HV)): LET M$="SINGLE runners on 2B, 3B score, runner on 1B goes to 2b"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8519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8520\{vi} REM A\#020\#000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8521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8522 IF R(2)&gt;0 THEN GO SUB ADD1: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8523 IF R(1)&gt;0 THEN LET R(3)=R(1)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8524 LET R(1)=L(HV,B(HV)): LET M$="SINGLE all runners advance 2    bases"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8525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8530\{vi} REM 2\#020\#000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8532 IF R(2)&gt;0 THEN GO SUB ADD1: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8533 IF R(1)&gt;0 AND R$&lt;&gt;"*" THEN LET R(3)=R(1)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8534 IF R(1)&gt;0 AND R$="*" THEN GO SUB ADD1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8535 LET R(2)=L(HV,B(HV))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8536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8537 IF R$="2" THEN LET M$="DOUBLE all runners advance"+F$+"2 bases"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8538 IF R$="*" THEN LET M$="DOUBLE all runner score"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8539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8540\{vi} REM 3,4\#020\#000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8542 IF R(2)&gt;0 THEN GO SUB ADD1: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8543 IF R(1)&gt;0 THEN GO SUB ADD1: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8544 IF R$="3" THEN LET R(3)=L(HV,B(HV)): LET M$="TRIPLE all runners score"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8545 IF R$="4" THEN GO SUB ADD1: LET M$="HOME RUN!!! all runners score"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8546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8600\{vi} REM DP\#020\#000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8601 IF R(1)=0 THEN LET M$="Ground Ball, out at first":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8602 IF R(3)=0 AND R(2)=0 AND R(1)&gt;0 THEN LET R(1)=0: LET OUTS=OUTS+1 : LET M$="Double Play":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8603 IF R(3)=0 AND R(2)&gt;0 AND R(1)&gt;0 THEN LET R(3)=R(2) : LET R(2)=0: LET R(1)=0:: LET OUTS=OUTS+1: LET M$="Double Play":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8604 IF OUTS=2 THEN LET OUTS=OUTS+1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8605 IF R(1)&gt;0 AND R(2)&gt;0 AND R(3)&gt;0 THEN GO SUB 8700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8606 IF R(1)&gt;0 AND R(2)=0 AND R(3)&gt;0 THEN GO SUB 8700: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8610\{vi} REM OUT G\#020\#000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8611 IF R(1)=0 THEN LET M$="Ground Out":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8612 IF R(2)=0 AND R(3)=0 THEN LET R(1)=L(HV,B(HV))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8613 IF R(3)=0 AND R(2)&gt;0 THEN LET R(3)=R(2): LET R(2)=0: LET R(1)=L(HV,B(HV))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8614 IF R(3)&gt;0 AND R(2)=0 AND R(1)&gt;0 THEN LET R(2)=R(1): GO SUB 8720: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8615 IF R(3)&gt;0 AND R(2)&gt;0 THEN LET R(3)=R(2): LET R(2)=R(1):  LET R(1)=L(HV,B(HV))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8616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8620\{vi} REM /\#020\#000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8621 IF R(3)&gt;0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8622 IF R(2)&gt;0 THEN LET R(3)=R(2):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8623 IF R(1)&gt;0 THEN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8623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8624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8625\{vi} REM 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8626 IF R(3)=0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8627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8628 LET M$=M$+f$+"runner on third scores"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8629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8700\{vi} REM DP LOADED\#020\#000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8705 PRINT AT 19,0;"&lt;1&gt;DOUBLEPLAY &lt;2&gt;FORCE/HOME" : INPUT Q$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8706 IF Q$&lt;&gt;"1" AND Q$&lt;&gt;"2" THEN : BEEP 1,1: GO TO 8705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8707 IF Q$="1" THEN LET OUTS=OUTS+1 : LET  R(1)=0 : LET R(3)=0: GO SUB ADD1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8708 LET R(3)=R(2): LET R(2)=R(1): LET R(1)=L(HV,B(HV))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8720\{vi} REM G 1&amp;3\#020\#000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8723 LET M$="&lt;1&gt; FORCE AT SECOND, RUN SCORES,"+F$+"    BATTER SAFE AT 1ST"+F$+F$+"&lt;2&gt; BATTER OUT "+F$+"    RUNNER ON 1ST ADVANCES"+F$+"    RUNNER ON 3RD HOLDS"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8724 GO SUB DSPMSG : INPUT "1 OR 2? ";Q$: LET M$="" :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8726 IF Q$&lt;&gt;"1" AND Q$&lt;&gt;"2" THEN : BEEP 1,1: GO TO 8723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8727 IF Q$="1" THEN LET R(3)=0 : LET R(2)=0: LET R(1)=L(HV,B(HV)) : GO SUB ADD1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8728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8729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8730\{vi} REM $\#020\#000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8732 GO SUB 8530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8731 LET M$="Double runners advance 2 bases"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8734 IF R(3)=0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8735 LET BASE=3: LET SBASE=1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8736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8739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8740\{vi} REM D\#020\#000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8741 GO SUB 8510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8742 LET m$="Single runners on 2nd, 3rd score"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8743 IF R(2)=0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8745 LET BASE=2: LET SBASE=1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8746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8747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8750\{vi} REM v\#020\#000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8751 LET M$="Deep Fly ball, batter is out"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8752 IF R(3)=0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8754 LET BASE=3: LET SBASE=3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8755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8757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8760\{vi} REM C\#020\#000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8761 GO SUB 8500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8762 IF R(3)=0 AND R(2)=0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8764 IF R(3)&lt;&gt;0 THEN LET BASE=3: LET SBASE=2: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8765 IF OUTS&gt;=3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8766 IF R(2)=0 OR R(3)&lt;&gt;0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8767 LET BASE=2: LET SBASE=1: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8769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8770\{vi} REM N\#020\#000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8771 GO SUB 8625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 xml:space="preserve">8772 IF R(2)=0 AND R(1)=0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8773 IF R(2)&lt;&gt;0 THEN LET BASE=2: LET SBASE=2: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8774 IF OUTS&gt;=3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8775 IF R(1)=0 OR R(2)&lt;&gt;0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8776 LET BASE=1: LET SBASE=1: GO SUB MDC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8779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8790\{vi} REM UDPLAY\#020\#000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8791 GO SUB UDBASE: GO SUB UDSCORE: GO SUB UDOUT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8792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8800\{vi} REM MDC\#020\#000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8801 IF BASE=3 THEN LET Q$="home"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8802 IF BASE&lt;3 THEN LET Q$=STR$ (BASE+1)+E$(BASE+1)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8804 LET M$=M$+F$+"attempt to advance runner"+F$+"starting on "+STR$ SBASE + E$(SBASE)+ "?"+F$+F$+"   &lt;Y&gt; Attempt advance to "+Q$+f$+"   &lt;N&gt; Hold at "+STR$ base+E$(base)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8805 GO SUB DSPMSG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8806 INPUT "Y OR N? ";Q$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8807 IF Q$&lt;&gt;"y" AND Q$&lt;&gt;"n" AND Q$&lt;&gt;"Y" AND Q$&lt;&gt;"N" THEN BEEP 1,1: GO TO 8806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8808 IF Q$="n" OR Q$="N" THEN LET m$="": GO SUB DSPMSG: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8810 LET pnum=R(SBASE): GO SUB GTNAME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8815 GO SUB DICE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8820 RESTORE 9240+VAL H$(1,2): READ S$: LET S$=S$(ROLL-9)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8825 IF DEBUG=1 THEN INPUT S$: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8826 IF DEBUG=1 THEN PRINT AT 20,1;ROLL;" ";"&lt;";S$;"&gt;"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8830 IF S$="X" THEN LET OUTS=OUTS+1: LET R(BASE)=0: LET M$="Runner is out trying to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8832 IF s$=" " OR S$="E" THEN GO SUB 8900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8834 IF S$="+" OR s$="=" THEN GO SUB 8915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8835 IF S$="*" THEN LET outs=outs+1: GO SUB 8930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8899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8900\{vi} REM adv " "/E\#020\#000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8902 LET M$="Runner has advanced":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8903 IF S$="E" THEN LET M$=M$+" on error"+f$+"other runners hold"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8905 IF BASE=3 THEN GO SUB ADD1: LET R(3)=0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8907 IF BASE=2 THEN LET R(3)=R(2): LET R(2)=0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8908 IF BASE=1 THEN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8909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8915\{vi} REM +/=\#020\#000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8920 LET M$="Runner has advanced and"+f$+"runners behind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8921 IF s$="=" THEN LET M$=M$+" on error": PRINT AT 21,0;base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8923 IF BASE=3 THEN GO SUB ADD1: LET R(3)=0: LET R(3)=R(2):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8925 IF BASE=2 THEN LET R(3)=R(2):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8927 IF base=1 THEN LET R(2)=R(1): LET R(1)=0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8929 LET R(1)=0: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8930\{vi} REM *\#020\#000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8933 LET M$="Runner out trying to advance"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8935 IF outs&gt;=3 THEN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8936 LET M$=M$+F$+"runners behind advance on throw"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8937 IF BASE=3 THEN LET R(3)=R(2):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8938 IF BASE=2 THEN LET R(2)=R(1)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8939 LET R(1)=0: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9000\{vi} REM Namedata\#020\#000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9001 DATA "JACKIE ROBINSON","R4A2B+53B+21B+2OF+0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9002 DATA "CHARLIE GEHRINGER","L2A2B14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9004 DATA "HONUS WAGNER","R5ASS173B+72B+41B+4OF+4"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9007 DATA "PIE TRAYNOR","R2A3B13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9008 DATA "BILL TERRY","L2B1B+7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9011 DATA "STAN MUSIAL","L2BOF+21B+1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9012 DATA "LOU GEHRIG","L1B1B+0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9015 DATA "GEORGE SISLER","L4A1B+8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9018 DATA "EDDIE COLLINS","L4A2B13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9020 DATA "LOU BOUDREAU","R1ASS103B+2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9022 DATA "JOE CRONIN","R1ASS+53B+31B+0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9024 DATA "GEORGE KELL","R2A3B+61B+0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9028 DATA "STUFFY MCINNIS","R3A1B+6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9030 DATA "ROGERS HORNSBY","R2A2B+53B+2SS+2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9033 DATA "ARKY VAUGHAN","L1ASS+33B+1OF+0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9043 DATA "ROBERTO CLEMENTE","R2BOF+9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9047 DATA "HANK AARON","R2BOF+6CF+21B+0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9057 DATA "NAP LAJOIE","R3A2B121B+4SS+0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9059 DATA "WILLIE MAYS","R3BCF13OF101B+0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9065 DATA "TED WILLIAMS","L1BOF+0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9069 DATA "TY COBB","L5AOF+2CF+1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9070 DATA "TRIS SPEAKER","L3ACF14OF10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9071 DATA "BABE RUTH","L2BOF+4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9072 DATA "MICKEY MANTLE","B3BCF+40F+21B-1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9078 DATA "MICKEY COCHRANE","L2AC 14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9079 DATA "JIMMIE FOXX","R1B1B+13B-1C -1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9080 DATA "ROY CAMPANELLA","R0BC 14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9082 DATA "TED SIMMONS","B1BC +51B+0OF-2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9084 DATA "YOGI BERRA","L0BC +8OF-2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9088 DATA "LOU BROCK","L5AOF+1CF-1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9100\{vi} REM HIT DATA\#020\#000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9101 DATA "*3E$4/K/S4VV2CS/1PD+PG+AGFNFPP","*3$4GD22G4EGKVA+1GPSPCPN/FSFG/"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9102 DATA "3P4PP2$P*2PGGVG/GFESD+SNAFKC1F","3PP$4VVP*KFFG+PGG/ESD2SNAF/C1/"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9104 DATA "KK4$3PE*K311F2C/PD/PGVGA+NSFFG","*4$3///SN$EG2CSN1ND+PP+AGFKVFP"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9107 DATA "*N$32NGEE4DG1CGGVFFV++PAFGPSSG","*/$32SSEE4FF1CPPN/D/AA/+FGGSSK"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9108 DATA "$3P42VVP*PSDP+S//KEP1CNGAFGFKP","*P34D1$PPKEK2V+NFPPPGAASF/GCGG"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9111 DATA "E43DP2$P*2KK4PGGCF1EF+FAS/NVNF","N*3$NVNV4KKD+FGSC1ENN2PFA/G4PS"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9112 DATA "*$3/2KK1GKVVC/VG+KDPAAP4SFPFNE","*$3DGV$EGV1G2CVA+KAK//P4SFPFNK"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9115 DATA "K432ASK$E*P+V+N/FCCP1P/AGFGSGE","*G4E3G$GGKG12+CNVDKPFPSGAF//AP"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9118 DATA "*3GEGP2$G4KNGVGPG//S+C/A1FSFD/","PPPE+2$3*4ADPCA/GGGKNW/G1FSVFG"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9120 DATA "4$PD2PEP*GGP1CPVAAK3KVS+/FFGGS","4PE$DKKP3GGG2CA+1PP*PNVS/FFGPP"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9122 DATA "KKE$F4S3*PDC1AV+2KF///SNFGPPPK","*3E$4CDKKKFF2A+V1P/KPK/SFGNPPN"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9124 DATA "43E$PPPP*PDP2NGV1GPPSSCA/FF++G","2GD2GP$3*4EP1CGPPNN/SSVA/FF++K"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9128 DATA "*K32NFFN4EEVD1CPSSV$++PA/GGFF/","4G$EDP2G3GKAAF//1NVNNGC+FPGSSG"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9130 DATA "FE1$3K1/*KPP2CGA4DPAFP/+FNSVSG","/*3$KKKEVPPG1C+CGDPVF4/SFNP2V4"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9133 DATA "4P23PPPP$*VVGF/GGKEN1CNSFA+/D+","*K43N2$GG2FFV+GGN1EVDCPFAF//PP"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9143 DATA "*K3K42EPA4KD1CAGPFK$SSG+F/NVPP","*GK234KK$K/AAC/K1DEVVPN+FGSPFG"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9147 DATA "*3$P2SKDG4VVSF4AC1SPNN+/PFGKNE","*3SP2GK$P1D1GCA4VFFVNN+/FPSKNE"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9157 DATA "2*4P3$/PNP//1CNPV/EVDFASFF+2GG","*43D$NNNAKEP1VAGFGKSPGC+F/S2PP"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9159 DATA "SK$32SD4*KAAS4+GFKEF1CPFN/GVPK","*$K32FFDKKE1/D4A/KSKGV+FNGSPPP"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9165 DATA "*$GGV2VG32KD+C4FF1PPFNNSAPK//E","N3N$NVV*FKS1CSF4+FD4F2G/APKNPE"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9169 DATA "*GPE23P4$GPKVCNS+DKG/GF/A1FGGG","*4$E3NNGVGKV2CFSDFF1K+PGA1/G/G"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9170 DATA "*3GE$G224KGD+G//NNPS1CPGAFSFVV","443EP$P*/$PD+FNG/1///C2FAGSVGK"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9171 DATA "*P$2PPE134/N+NKKCKD2KFFA4GS/VK","*1P3PNE$$PD+CNGK//4GG2SA4KFFVP"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9172 DATA "*3N+K2V$KGVD+C4A1FE4KKSPGFN//K","3$2E1KF44*CNNK4PVKDNG+SAFK/GG/"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9178 DATA "*GE$1KPK43KD+CN/PNNWP2GSAFGF//","*3D4GGE$$/1G2CP/+WKW/GVSAFNFPP"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9179 DATA "*D3KP2$EK241CK4A//KKFV+SFNGPPK","*34KK2$DK2K1CA4G//KSFV+PFNSKPE"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9180 DATA "*$P2NPKK23DNPV4+P1/C/C+GSFNF/E","*K/K21PE$3DPCA4NNVVNP+/GSFKFPP"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9182 DATA "E*K42/1$V3DKSCFFPVNPS+P/AGNGFV","3NF4/1NN*VP2KC/F+D$ENGFSAGPVP/"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9184 DATA "3$E2KP1FF*AG4GAP+1D1/PVFSN/FNF","3$12//EGK*ND+4PNN/GSPCVSAFFPGG"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9188 DATA "3$2ENK/4K*NCV+SFK/DKK/FGGAP1K/","33$EDCK4*NK/+1SPVKF/GNGGAFK/2/"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9199 DATA "4+GG   2$3GP+SKKKKKKKKKKKKKKKK","KKKKKKKKKKKKKKK1CVNVFAP/FPKGGE"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9200\{vi} REM data/lineup\#020\#000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9210 DATA 69,18,15,65,71,24,78,20,343,2,72,70,12,84,79,22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9220 DATA 4,30,57,47,59,43,11,80,311,82,28,8,1,33,7,88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9221 DATA "\c21\l\r3CSP",1,13,8,0,4,6,14,10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9222 DATA "S32\l\c\r1CP",17,2,12,6,13,9,1,14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9224\{vi} REM PITCHRS/TEAM\#020\#000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9225 DATA 43,3,24,4,22,9,44,7,6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9226 DATA 11,12,23,20,13,18,16,45,15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9230\{vi} REM sac 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9231 DATA "SSSS1SSSSSSSS1SSSSPS222ESGFSGS"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9232 DATA "SSSSSSSSSSSS1SGGEPEG2FFG222SSS"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9235\{vi} REM SU BUNT\#020\#000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9236 DATA "SSS11SSSSSS1S    SSSESEF22SGG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9237 DATA "S11SSSSSSSS FF    S SEG222  G1"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9239\{vi} REM MGR DEC +E='=' 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9240 DATA "XXEXXXXXXXXX*****X=XXXXX+   XX"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9241 DATA "X*XEXXXXXXXXX*** =+XXX++   X 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9242 DATA " *XXEXXXXXXXX **=  +     +++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9243 DATA "*EE X**XXXXXX=X         +++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9244 DATA "XE E**XX  XX   = +      +++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9245 DATA "*E *EXXXX       ==      ++++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9249\{vi} REM STL 2\#020\#000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9250 DATA "XXXPEXXXXBXXXXXXXX =XXX   X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9251 DATA "BX PEXXXX XXXXXXXX=XXX     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9252 DATA "XB PEXX XXXXXXXX     =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9253 DATA "XX PEX XXXXXXXX    = =       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9254 DATA "XB PEXXXXBXXXX    =  =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9255 DATA "XXXPE XXX XXX     B    =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9259\{vi} REM STL 3\#020\#000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9260 DATA "XEXXXXXPXBXXXXXXXXXXXXX   X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9261 DATA "XEEEEEEPXBXXXXXXXXX=XX     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9262 DATA "BEXXXXXPX XXXXXXX =        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9263 DATA "BEXXXXXP XXXXXX      =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9264 DATA "XEX XXXPXXXXXX     = =       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9265 DATA " EBXXXXPXXXXX     =  =       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9269\{vi} REM STL HOME\#020\#000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9270 DATA "PXX XXXXBEXXXXXXXXXXXXXXXXXXX="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9271 DATA "P XXX   BEXXXXXXXXXXXXXXXXXXX="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9272 DATA "PXXX    BXXXXXXX  =EXXXXXXXXXX"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9273 DATA "PB XXXXXEXXXXXXXXX =  XXXX   ="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9274 DATA "PB XXXXE XXXXXXXXXXXXXXX    =X"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9275 DATA "PEB=XXXX XXXXXXXXXX=  XX    XX"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9279\{vi} REM XCHART\#020\#000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9280 DATA "WWWWWWWWWWWWWQQQWHHHHHHWWWLQWW"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9300\{vi} REM PITCH NAMES\#020\#000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9303 DATA "WALTER JOHNSTON",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9304 DATA "RON GUIDRY",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9306 DATA "SPARKY LYLE", "L0B"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9307 DATA "LEFTY GROVE",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9309 DATA "ROLLIE FINGERS",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9311 DATA "CHRISTY MATHEWSON",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9312 DATA "JUAN MARICHAL",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9313 DATA "SANDY KOUFAX",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9315 DATA "TUG MCGRAW",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9316 DATA "GROVER ALEXANDER",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9318 DATA "MORDECAI BROWN",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9320 DATA "BOB GIBSON",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9322 DATA "CY YOUNG",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9323 DATA "HIPPO VAUGHN",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9324 DATA "RUBE WADDELL",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9343 DATA "ED WALSH",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9344 DATA "HOYT WILHELM", "R0B"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9345 DATA "CARL HUBBELL", "L0B"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9400\{vi} REM PITCH DATA\#020\#000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9403 DATA "      F   K  BGG KF  BX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9404 DATA "   K   F   K     BK  GX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9406 DATA "  FB   G    K  K B 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9407 DATA "      G  BK  F G K F FX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9409 DATA "F        B   B    K  GX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9411 DATA "       B    K    K GFFX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9412 DATA "      BKK  GG     F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9413 DATA "        B F K  F  KK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9415 DATA " B    G   K   FK  B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9416 DATA "       FFGK    BG    KX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9418 DATA "     FFBK      GG  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9420 DATA "          BBG FFKK 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9422 DATA "KK  B  G   KF  F     GXB"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9423 DATA "       G    B  B K   FX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9424 DATA "  F         K BBKK 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9443 DATA "F      B KK    F     GX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9444 DATA " BG    KF   B    K   BXG"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9445 DATA "    GGGGF BF     K    X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9500\{vi} REM special chars HOME, BASE, CF,RF,LF\#020\#000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9511 DATA 255,255,255,255,126,60,24,0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9512 DATA 24,60,126,255,255,126,60,24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9513 DATA 0,119,68,70,68,68,116,0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9514 DATA 0,119,84,118,100,84,84,0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9515 DATA 0,71,68,70,68,68,116,0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9600\{vi} REM bases\#020\#000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9610 PAPER 0: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9620 FOR i=5 TO 12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9630 PRINT AT i,0;z$;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9640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9645 PRINT AT 8,1;"\h";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9646 PRINT AT 7,2;"\b";: PRINT AT 6,1;"\b";: PRINT AT 7,0;"\b";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9648 PRINT AT 6,5;"1B:";: PRINT AT 7,5;"2B:";: PRINT AT 8,5;"3B:";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9650 PRINT AT 10,0;"AT BAT :"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9652 PRINT AT 12,0;"PITCHER:"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9653 PAPER 7: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9654 FOR I = 13 TO 20: PRINT AT I,0;Z$;: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9699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9700\{vi} REM splash\#020\#000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9703 LET AL=1: LET NL=2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9705 PAPER 1: INK 7 : BORDER 0: CLS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9710 PRINT AT 3,5;"SUPERSTAR BASEBALL V 1.0"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9715 PRINT AT 5,8;" Presented by..."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9716 PRINT AT 7,7;"ANDIAR COMPUTER LABS"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9717 PRINT AT 9,6;"SPECIAL EDITION FOR": PRINT AT 10,5;"\@RETROCHALLENGE 7/2015"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9718 INPUT "Home team? (A)mer League                   (N)at League: ";P$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9719 IF P$&lt;&gt;"a" AND P$&lt;&gt;"A" AND p$&lt;&gt;"n" AND P$&lt;&gt;"N" THEN GO TO 9718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9720 IF P$="n" OR P$="N" THEN LET NL=1: LET AL=2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9724 GO SUB 9900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lastRenderedPageBreak/>
        <w:t>9734 CLS : PRINT AT 4,12;"MENU"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9735 PRINT AT 6,7;"(1) HOME LINE UP": PRINT AT 7,7;"(2) HOME PITCERS"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9736 PRINT AT 9,7;"(3) VISITOR LINEUP": PRINT AT 10,7;"(4) VISITOR PITCHERS"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9740 PRINT AT 12,7;"(P) PLAY BALL"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9741 INPUT P$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9742 IF P$="q" THEN STOP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9745 IF P$="P" OR P$="p" THEN LET HV=2: LET HVP=1 :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9750 IF P$="1" THEN LET HV=1 : GO SUB 3000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9752 IF P$="2" THEN LET HVP=1 : GO SUB 3200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9755 IF P$="3" THEN LET HV=2 : GO SUB 3000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9756 IF P$="4" THEN LET HVP=2 : GO SUB 3200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9760 PAPER 1: INK 7: CLS : GO TO 9734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9800\{vi} REM SCREEN SETUP\#020\#000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9805 PAPER 7: CLS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9806 PAPER 1: INK 7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9830 FOR I=0 TO 3: PRINT AT I,0;Z$: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9831 PRINT AT 0,2;"1  2  3  4  5  6  7  8  9  R"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9833 PRINT AT 1,0;"V": PRINT AT 2,0;"H"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9835 PRINT AT 3,0;"       INNING:";ING; : PRINT AT 3,18;"OUTS:";OUTS;"        ";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9836 GO SUB 9600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9837 PAPER 7: INK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9839 RETURN 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9900\{vi} REM SETUP\#020\#000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9903 FLASH 1: PRINT AT 20,10;"INITIALIZING": FLASH 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9905 DIM X(6): DIM Y(6): DIM Z(6): DIM H$(1,23) : DIM L(2,16): DIM B(4): DIM E$(3,2)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9906 DIM B$(2,30) : DIM R(3): DIM S(2,20): DIM P(2,9): DIM L$(2,9): DIM D(2,10): DIM T(2)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9910 LET X(1)=1: LET X(2)=2: LET X(3)=2: LET X(4)=3: LET X(5)=3: LET X(6)=3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9920 LET Y(1)=0: LET Y(2)=0: LET Y(3)=1: LET Y(4)=2: LET Y(5)=3: LET Y(6)=4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9930 LET Z(1)=0: LET Z(2)=1: LET Z(3)=2: LET Z(4)=3: LET Z(5)=4: LET Z(6)=5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9935 LET T(1)=0: LET T(2)=0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9940 LET Z$="                                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9945 LET F$ =CHR$ (13): LET A$="": LET E$(1)="st": LET E$(2)="nd": LET E$(3)="rd"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9950 RESTORE 9210: FOR i=1 TO 16: READ L(AL,i):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9960 RESTORE 9220: FOR i=1 TO 16: READ L(NL,i):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9961 READ L$(AL): FOR i=1 TO 8: READ D(AL,I): LET D(AL,10)=D(AL,10)+D(AL,I):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9962 READ L$(NL): FOR I=1 TO 8: READ D(NL,I): LET D(NL,10)=D(NL,10)+D(NL,I):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9964 RESTORE 9225: FOR i=1 TO 9: READ p(AL,i):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9965 FOR i=1 TO 9: READ p(NL,i):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9970 LET HB=0: LET VB=0: LET HV=2 : LET B(1)=0: LET B(2)=0: LET ING=0: LET OUTS=0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9975 LET B(AL+2)=L(AL,9)-300: LET B(NL+2)=L(NL,9)-300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9977 RESTORE 9280: READ X$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9980 RESTORE 9511: FOR i=0 TO 7: READ D: POKE USR ("H")+I,D: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9981 FOR I=0 TO 7: READ D: POKE USR ("B")+I,D: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9982 FOR I=0 TO 7: READ D: POKE USR ("C")+I,D: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9983 FOR I=0 TO 7: READ D: POKE USR ("R")+I,D: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9984 FOR I=0 TO 7: READ D: POKE USR ("L")+I,D: NEXT I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9990 LET ADD1=130: LET MDC=8800: LET DICE=100: LET UDHV=160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9991 LET BALK=330: LET UDBASE=110: LET GTNAME=135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9992 LET UDSCORE=140: LET UDOUT=165: LET UDPLAY=8790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9993 LET DSPMSG=170: LET GTPNAME=180: LET SWPOS=7200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>9994 LET CKPOS=7400: LET PLPOS=7450</w:t>
      </w:r>
    </w:p>
    <w:p w:rsidR="001C7A00" w:rsidRDefault="001C7A00" w:rsidP="001C7A00">
      <w:pPr>
        <w:autoSpaceDE w:val="0"/>
        <w:autoSpaceDN w:val="0"/>
        <w:adjustRightInd w:val="0"/>
        <w:rPr>
          <w:rFonts w:ascii="Terminal" w:hAnsi="Terminal" w:cs="Terminal"/>
          <w:color w:val="000000"/>
          <w:sz w:val="20"/>
          <w:szCs w:val="20"/>
          <w:highlight w:val="white"/>
        </w:rPr>
      </w:pPr>
      <w:r>
        <w:rPr>
          <w:rFonts w:ascii="Terminal" w:hAnsi="Terminal" w:cs="Terminal"/>
          <w:color w:val="000000"/>
          <w:sz w:val="20"/>
          <w:szCs w:val="20"/>
          <w:highlight w:val="white"/>
        </w:rPr>
        <w:t xml:space="preserve">9999 RETURN </w:t>
      </w:r>
    </w:p>
    <w:p w:rsidR="00413046" w:rsidRDefault="00413046">
      <w:bookmarkStart w:id="0" w:name="_GoBack"/>
      <w:bookmarkEnd w:id="0"/>
    </w:p>
    <w:sectPr w:rsidR="00413046" w:rsidSect="00680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rmin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00"/>
    <w:rsid w:val="001C7A00"/>
    <w:rsid w:val="0041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1F48-4C6A-4A74-960F-16B29BC4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id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16</Pages>
  <Words>5592</Words>
  <Characters>31877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traid_000</dc:creator>
  <cp:keywords/>
  <dc:description/>
  <cp:lastModifiedBy>Microsoft account</cp:lastModifiedBy>
  <cp:revision>1</cp:revision>
  <dcterms:created xsi:type="dcterms:W3CDTF">2015-07-31T12:45:00Z</dcterms:created>
  <dcterms:modified xsi:type="dcterms:W3CDTF">2015-07-31T12:46:00Z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